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90" w:type="dxa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530"/>
        <w:gridCol w:w="7830"/>
      </w:tblGrid>
      <w:tr w:rsidR="00B2163A" w:rsidRPr="004A29DE" w14:paraId="1F2E6FA8" w14:textId="77777777" w:rsidTr="00864467">
        <w:tc>
          <w:tcPr>
            <w:tcW w:w="1530" w:type="dxa"/>
          </w:tcPr>
          <w:p w14:paraId="1B1021C3" w14:textId="77777777" w:rsidR="00B2163A" w:rsidRPr="004A29DE" w:rsidRDefault="00B2163A" w:rsidP="009217AB">
            <w:pPr>
              <w:spacing w:line="240" w:lineRule="auto"/>
              <w:jc w:val="both"/>
              <w:rPr>
                <w:rFonts w:ascii="Garamond" w:hAnsi="Garamond"/>
                <w:sz w:val="22"/>
              </w:rPr>
            </w:pPr>
          </w:p>
        </w:tc>
        <w:tc>
          <w:tcPr>
            <w:tcW w:w="7830" w:type="dxa"/>
          </w:tcPr>
          <w:p w14:paraId="54EBFA53" w14:textId="77777777" w:rsidR="00B2163A" w:rsidRPr="004A29DE" w:rsidRDefault="00A200A6" w:rsidP="009217AB">
            <w:pPr>
              <w:pStyle w:val="Title"/>
              <w:spacing w:line="240" w:lineRule="auto"/>
              <w:jc w:val="both"/>
              <w:rPr>
                <w:rFonts w:ascii="Garamond" w:hAnsi="Garamond"/>
                <w:szCs w:val="22"/>
              </w:rPr>
            </w:pPr>
            <w:sdt>
              <w:sdtPr>
                <w:rPr>
                  <w:rFonts w:ascii="Garamond" w:hAnsi="Garamond"/>
                  <w:color w:val="auto"/>
                  <w:szCs w:val="22"/>
                </w:rPr>
                <w:alias w:val="Your Name"/>
                <w:tag w:val=""/>
                <w:id w:val="1103681501"/>
                <w:placeholder>
                  <w:docPart w:val="793E6F6F05E84B448EC5D55E3222B89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5E4721" w:rsidRPr="004A29DE">
                  <w:rPr>
                    <w:rFonts w:ascii="Garamond" w:hAnsi="Garamond"/>
                    <w:color w:val="auto"/>
                    <w:szCs w:val="22"/>
                  </w:rPr>
                  <w:t>Abdul-Khaliq Afolayan</w:t>
                </w:r>
              </w:sdtContent>
            </w:sdt>
          </w:p>
          <w:p w14:paraId="7BEF1CBD" w14:textId="47ADC21A" w:rsidR="00B2163A" w:rsidRPr="004A29DE" w:rsidRDefault="008E5717" w:rsidP="009217AB">
            <w:pPr>
              <w:pStyle w:val="ContactInformation"/>
              <w:spacing w:line="240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Chicago, Illinois</w:t>
            </w:r>
            <w:r w:rsidR="00FB18B8" w:rsidRPr="004A29DE">
              <w:rPr>
                <w:rFonts w:ascii="Garamond" w:hAnsi="Garamond"/>
                <w:sz w:val="22"/>
                <w:szCs w:val="22"/>
              </w:rPr>
              <w:t xml:space="preserve"> (920) 301-9011</w:t>
            </w:r>
            <w:r w:rsidR="00F97EC3" w:rsidRPr="004A29DE">
              <w:rPr>
                <w:rFonts w:ascii="Garamond" w:hAnsi="Garamond"/>
                <w:sz w:val="22"/>
                <w:szCs w:val="22"/>
              </w:rPr>
              <w:t xml:space="preserve">– </w:t>
            </w:r>
            <w:sdt>
              <w:sdtPr>
                <w:rPr>
                  <w:rFonts w:ascii="Garamond" w:hAnsi="Garamond"/>
                  <w:sz w:val="22"/>
                  <w:szCs w:val="22"/>
                </w:rPr>
                <w:alias w:val="Email"/>
                <w:tag w:val=""/>
                <w:id w:val="2033993437"/>
                <w:placeholder>
                  <w:docPart w:val="31B4E00CA8B24259BC7ACA52AEBFC3E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B18B8" w:rsidRPr="004A29DE">
                  <w:rPr>
                    <w:rFonts w:ascii="Garamond" w:hAnsi="Garamond"/>
                    <w:sz w:val="22"/>
                    <w:szCs w:val="22"/>
                  </w:rPr>
                  <w:t>a</w:t>
                </w:r>
                <w:r w:rsidR="00F64547">
                  <w:rPr>
                    <w:rFonts w:ascii="Garamond" w:hAnsi="Garamond"/>
                    <w:sz w:val="22"/>
                    <w:szCs w:val="22"/>
                  </w:rPr>
                  <w:t>bdulkhaliqafolayan</w:t>
                </w:r>
                <w:r w:rsidR="00FB18B8" w:rsidRPr="004A29DE">
                  <w:rPr>
                    <w:rFonts w:ascii="Garamond" w:hAnsi="Garamond"/>
                    <w:sz w:val="22"/>
                    <w:szCs w:val="22"/>
                  </w:rPr>
                  <w:t>@</w:t>
                </w:r>
                <w:r w:rsidR="00F64547">
                  <w:rPr>
                    <w:rFonts w:ascii="Garamond" w:hAnsi="Garamond"/>
                    <w:sz w:val="22"/>
                    <w:szCs w:val="22"/>
                  </w:rPr>
                  <w:t>outlook</w:t>
                </w:r>
                <w:r w:rsidR="00FB18B8" w:rsidRPr="004A29DE">
                  <w:rPr>
                    <w:rFonts w:ascii="Garamond" w:hAnsi="Garamond"/>
                    <w:sz w:val="22"/>
                    <w:szCs w:val="22"/>
                  </w:rPr>
                  <w:t>.</w:t>
                </w:r>
                <w:r w:rsidR="00F64547">
                  <w:rPr>
                    <w:rFonts w:ascii="Garamond" w:hAnsi="Garamond"/>
                    <w:sz w:val="22"/>
                    <w:szCs w:val="22"/>
                  </w:rPr>
                  <w:t>com</w:t>
                </w:r>
              </w:sdtContent>
            </w:sdt>
          </w:p>
        </w:tc>
      </w:tr>
      <w:tr w:rsidR="00B2163A" w:rsidRPr="004A29DE" w14:paraId="13D5C4C2" w14:textId="77777777" w:rsidTr="000D688A">
        <w:trPr>
          <w:trHeight w:val="1179"/>
        </w:trPr>
        <w:tc>
          <w:tcPr>
            <w:tcW w:w="1530" w:type="dxa"/>
          </w:tcPr>
          <w:p w14:paraId="537E3036" w14:textId="5C722841" w:rsidR="00B2163A" w:rsidRPr="004A29DE" w:rsidRDefault="008E5717" w:rsidP="009217AB">
            <w:pPr>
              <w:pStyle w:val="Heading1"/>
              <w:spacing w:line="24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Summary</w:t>
            </w:r>
          </w:p>
        </w:tc>
        <w:tc>
          <w:tcPr>
            <w:tcW w:w="7830" w:type="dxa"/>
          </w:tcPr>
          <w:p w14:paraId="2B0C5997" w14:textId="3CEDA645" w:rsidR="00B2163A" w:rsidRPr="004A29DE" w:rsidRDefault="00864467" w:rsidP="009217AB">
            <w:pPr>
              <w:spacing w:line="240" w:lineRule="auto"/>
              <w:jc w:val="both"/>
              <w:rPr>
                <w:rFonts w:ascii="Garamond" w:hAnsi="Garamond"/>
                <w:sz w:val="22"/>
              </w:rPr>
            </w:pPr>
            <w:r w:rsidRPr="00864467">
              <w:rPr>
                <w:rFonts w:ascii="Garamond" w:hAnsi="Garamond"/>
                <w:sz w:val="22"/>
              </w:rPr>
              <w:t>I am a software engineer with a positive creative mindset for mobile application development.</w:t>
            </w:r>
            <w:r>
              <w:rPr>
                <w:rFonts w:ascii="Garamond" w:hAnsi="Garamond"/>
                <w:sz w:val="22"/>
              </w:rPr>
              <w:t xml:space="preserve"> </w:t>
            </w:r>
            <w:r w:rsidRPr="00864467">
              <w:rPr>
                <w:rFonts w:ascii="Garamond" w:hAnsi="Garamond"/>
                <w:sz w:val="22"/>
              </w:rPr>
              <w:t xml:space="preserve">I am a resourceful individual with a genuine interest for continuous learning and </w:t>
            </w:r>
            <w:r w:rsidRPr="00864467">
              <w:rPr>
                <w:rFonts w:ascii="Garamond" w:hAnsi="Garamond"/>
                <w:sz w:val="22"/>
              </w:rPr>
              <w:t>self-development</w:t>
            </w:r>
            <w:r w:rsidRPr="00864467">
              <w:rPr>
                <w:rFonts w:ascii="Garamond" w:hAnsi="Garamond"/>
                <w:sz w:val="22"/>
              </w:rPr>
              <w:t xml:space="preserve">. I have been a teaching assistant, resident assistant and photographer. I've always been creative, passionate, competitive and </w:t>
            </w:r>
            <w:r w:rsidRPr="00864467">
              <w:rPr>
                <w:rFonts w:ascii="Garamond" w:hAnsi="Garamond"/>
                <w:sz w:val="22"/>
              </w:rPr>
              <w:t>curious.</w:t>
            </w:r>
            <w:r w:rsidRPr="00864467">
              <w:rPr>
                <w:rFonts w:ascii="Garamond" w:hAnsi="Garamond"/>
                <w:sz w:val="22"/>
              </w:rPr>
              <w:t xml:space="preserve"> My current goal is to develop my career in software engineering. My current areas of interest include mobile applications and cloud storage systems. I am reliable, passionate and can create a project out of anything.</w:t>
            </w:r>
          </w:p>
        </w:tc>
      </w:tr>
      <w:tr w:rsidR="00E321B4" w:rsidRPr="004A29DE" w14:paraId="24C5DACB" w14:textId="77777777" w:rsidTr="00CB63DF">
        <w:trPr>
          <w:trHeight w:val="990"/>
        </w:trPr>
        <w:tc>
          <w:tcPr>
            <w:tcW w:w="1530" w:type="dxa"/>
          </w:tcPr>
          <w:p w14:paraId="58A3DB01" w14:textId="006D1B49" w:rsidR="00E321B4" w:rsidRPr="004A29DE" w:rsidRDefault="00864467" w:rsidP="009217AB">
            <w:pPr>
              <w:pStyle w:val="Heading1"/>
              <w:spacing w:line="24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</w:t>
            </w:r>
            <w:r w:rsidR="00E321B4" w:rsidRPr="004A29DE">
              <w:rPr>
                <w:rFonts w:ascii="Garamond" w:hAnsi="Garamond"/>
                <w:sz w:val="22"/>
              </w:rPr>
              <w:t xml:space="preserve">kills </w:t>
            </w:r>
          </w:p>
        </w:tc>
        <w:tc>
          <w:tcPr>
            <w:tcW w:w="7830" w:type="dxa"/>
          </w:tcPr>
          <w:p w14:paraId="211596B3" w14:textId="67448632" w:rsidR="00E321B4" w:rsidRDefault="00E321B4" w:rsidP="009217AB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Garamond" w:hAnsi="Garamond"/>
                <w:sz w:val="22"/>
              </w:rPr>
            </w:pPr>
            <w:r w:rsidRPr="004A29DE">
              <w:rPr>
                <w:rFonts w:ascii="Garamond" w:hAnsi="Garamond"/>
                <w:sz w:val="22"/>
              </w:rPr>
              <w:t>Programming with JAVA, SQL</w:t>
            </w:r>
            <w:r w:rsidR="000749E1" w:rsidRPr="004A29DE">
              <w:rPr>
                <w:rFonts w:ascii="Garamond" w:hAnsi="Garamond"/>
                <w:sz w:val="22"/>
              </w:rPr>
              <w:t xml:space="preserve">, </w:t>
            </w:r>
            <w:r w:rsidRPr="004A29DE">
              <w:rPr>
                <w:rFonts w:ascii="Garamond" w:hAnsi="Garamond"/>
                <w:sz w:val="22"/>
              </w:rPr>
              <w:t>C++</w:t>
            </w:r>
            <w:r w:rsidR="00345904">
              <w:rPr>
                <w:rFonts w:ascii="Garamond" w:hAnsi="Garamond"/>
                <w:sz w:val="22"/>
              </w:rPr>
              <w:t>, PYTHON</w:t>
            </w:r>
            <w:r w:rsidR="006954A4">
              <w:rPr>
                <w:rFonts w:ascii="Garamond" w:hAnsi="Garamond"/>
                <w:sz w:val="22"/>
              </w:rPr>
              <w:t>, HTML, CSS</w:t>
            </w:r>
            <w:r w:rsidR="00345904">
              <w:rPr>
                <w:rFonts w:ascii="Garamond" w:hAnsi="Garamond"/>
                <w:sz w:val="22"/>
              </w:rPr>
              <w:t xml:space="preserve"> </w:t>
            </w:r>
            <w:r w:rsidR="002843D7">
              <w:rPr>
                <w:rFonts w:ascii="Garamond" w:hAnsi="Garamond"/>
                <w:sz w:val="22"/>
              </w:rPr>
              <w:t>and</w:t>
            </w:r>
            <w:r w:rsidR="00CF4E3C">
              <w:rPr>
                <w:rFonts w:ascii="Garamond" w:hAnsi="Garamond"/>
                <w:sz w:val="22"/>
              </w:rPr>
              <w:t xml:space="preserve"> JAVASCRIPT</w:t>
            </w:r>
          </w:p>
          <w:p w14:paraId="383D2D91" w14:textId="4CD81D5D" w:rsidR="00F64547" w:rsidRPr="004A29DE" w:rsidRDefault="00F64547" w:rsidP="009217AB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Proficient in using Express, Mongoose, Mongo</w:t>
            </w:r>
            <w:r w:rsidR="00345904">
              <w:rPr>
                <w:rFonts w:ascii="Garamond" w:hAnsi="Garamond"/>
                <w:sz w:val="22"/>
              </w:rPr>
              <w:t>, React</w:t>
            </w:r>
            <w:r w:rsidR="006954A4">
              <w:rPr>
                <w:rFonts w:ascii="Garamond" w:hAnsi="Garamond"/>
                <w:sz w:val="22"/>
              </w:rPr>
              <w:t>, Flask, SQLite</w:t>
            </w:r>
            <w:r>
              <w:rPr>
                <w:rFonts w:ascii="Garamond" w:hAnsi="Garamond"/>
                <w:sz w:val="22"/>
              </w:rPr>
              <w:t xml:space="preserve"> and </w:t>
            </w:r>
            <w:r w:rsidR="00EB66D9">
              <w:rPr>
                <w:rFonts w:ascii="Garamond" w:hAnsi="Garamond"/>
                <w:sz w:val="22"/>
              </w:rPr>
              <w:t>Bcrypt</w:t>
            </w:r>
          </w:p>
          <w:p w14:paraId="46E0450D" w14:textId="3EC017FE" w:rsidR="00D74388" w:rsidRPr="00CB63DF" w:rsidRDefault="002843D7" w:rsidP="00CB63DF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</w:t>
            </w:r>
            <w:r w:rsidR="00D74388" w:rsidRPr="004A29DE">
              <w:rPr>
                <w:rFonts w:ascii="Garamond" w:hAnsi="Garamond"/>
                <w:sz w:val="22"/>
              </w:rPr>
              <w:t>roficient in</w:t>
            </w:r>
            <w:r w:rsidR="00E321B4" w:rsidRPr="004A29DE">
              <w:rPr>
                <w:rFonts w:ascii="Garamond" w:hAnsi="Garamond"/>
                <w:sz w:val="22"/>
              </w:rPr>
              <w:t xml:space="preserve"> Visual B</w:t>
            </w:r>
            <w:r w:rsidR="00D74388" w:rsidRPr="004A29DE">
              <w:rPr>
                <w:rFonts w:ascii="Garamond" w:hAnsi="Garamond"/>
                <w:sz w:val="22"/>
              </w:rPr>
              <w:t>asic, Eclipse, Microsoft Office, Scene Builder, Microsoft SQL Server,</w:t>
            </w:r>
            <w:r w:rsidR="00CF4E3C">
              <w:rPr>
                <w:rFonts w:ascii="Garamond" w:hAnsi="Garamond"/>
                <w:sz w:val="22"/>
              </w:rPr>
              <w:t xml:space="preserve"> Sublime</w:t>
            </w:r>
          </w:p>
        </w:tc>
      </w:tr>
      <w:tr w:rsidR="00D74388" w:rsidRPr="004A29DE" w14:paraId="685B07A6" w14:textId="77777777" w:rsidTr="00BA0E1F">
        <w:trPr>
          <w:trHeight w:val="5400"/>
        </w:trPr>
        <w:sdt>
          <w:sdtPr>
            <w:rPr>
              <w:rFonts w:ascii="Garamond" w:hAnsi="Garamond"/>
              <w:sz w:val="22"/>
            </w:rPr>
            <w:id w:val="1033002868"/>
            <w:placeholder>
              <w:docPart w:val="9A9EA84AC4F84140B895FC6BACD1A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0" w:type="dxa"/>
              </w:tcPr>
              <w:p w14:paraId="556753C5" w14:textId="77777777" w:rsidR="00D74388" w:rsidRPr="004A29DE" w:rsidRDefault="00D74388" w:rsidP="009217AB">
                <w:pPr>
                  <w:pStyle w:val="Heading1"/>
                  <w:spacing w:line="240" w:lineRule="auto"/>
                  <w:jc w:val="both"/>
                  <w:rPr>
                    <w:rFonts w:ascii="Garamond" w:hAnsi="Garamond"/>
                    <w:sz w:val="22"/>
                  </w:rPr>
                </w:pPr>
                <w:r w:rsidRPr="004A29DE">
                  <w:rPr>
                    <w:rFonts w:ascii="Garamond" w:hAnsi="Garamond"/>
                    <w:sz w:val="22"/>
                  </w:rPr>
                  <w:t>Experience</w:t>
                </w:r>
              </w:p>
            </w:tc>
          </w:sdtContent>
        </w:sdt>
        <w:tc>
          <w:tcPr>
            <w:tcW w:w="7830" w:type="dxa"/>
          </w:tcPr>
          <w:p w14:paraId="1FE215C3" w14:textId="31DB3542" w:rsidR="008B113F" w:rsidRDefault="00CF4E3C" w:rsidP="00A96E4B">
            <w:pPr>
              <w:pStyle w:val="Heading1"/>
              <w:spacing w:after="0" w:line="240" w:lineRule="auto"/>
              <w:contextualSpacing/>
              <w:rPr>
                <w:rFonts w:ascii="Garamond" w:hAnsi="Garamond"/>
                <w:b w:val="0"/>
                <w:bCs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General Assembly, </w:t>
            </w:r>
            <w:r>
              <w:rPr>
                <w:rFonts w:ascii="Garamond" w:hAnsi="Garamond"/>
                <w:b w:val="0"/>
                <w:bCs/>
                <w:sz w:val="22"/>
              </w:rPr>
              <w:t>December 2019 – March 2020</w:t>
            </w:r>
          </w:p>
          <w:p w14:paraId="4196FE71" w14:textId="4037F3CC" w:rsidR="00A96E4B" w:rsidRDefault="00A96E4B" w:rsidP="00A96E4B">
            <w:pPr>
              <w:spacing w:after="0" w:line="240" w:lineRule="auto"/>
              <w:contextualSpacing/>
            </w:pPr>
            <w:r>
              <w:t>Software Engineering Immersive program (12 weeks, 500 hours)</w:t>
            </w:r>
          </w:p>
          <w:p w14:paraId="3D90A59D" w14:textId="77777777" w:rsidR="00B91BAD" w:rsidRDefault="00B91BAD" w:rsidP="00A96E4B">
            <w:pPr>
              <w:spacing w:after="0" w:line="240" w:lineRule="auto"/>
              <w:contextualSpacing/>
            </w:pPr>
          </w:p>
          <w:p w14:paraId="4BDF524A" w14:textId="1EB2FA87" w:rsidR="00B91BAD" w:rsidRDefault="00A96E4B" w:rsidP="00B91BAD">
            <w:pPr>
              <w:pStyle w:val="ListParagraph"/>
              <w:numPr>
                <w:ilvl w:val="0"/>
                <w:numId w:val="10"/>
              </w:numPr>
            </w:pPr>
            <w:r>
              <w:t xml:space="preserve">Project 1 - </w:t>
            </w:r>
            <w:hyperlink r:id="rId8" w:history="1">
              <w:r w:rsidRPr="00A96E4B">
                <w:rPr>
                  <w:rStyle w:val="Hyperlink"/>
                </w:rPr>
                <w:t>Whack-a-mole</w:t>
              </w:r>
            </w:hyperlink>
            <w:r>
              <w:t xml:space="preserve"> </w:t>
            </w:r>
            <w:r w:rsidR="00B91BAD">
              <w:t xml:space="preserve">Built with JavaScript, CSS and Html </w:t>
            </w:r>
          </w:p>
          <w:p w14:paraId="716889F6" w14:textId="4E93D9AB" w:rsidR="00B91BAD" w:rsidRDefault="00B91BAD" w:rsidP="00B91BAD">
            <w:pPr>
              <w:pStyle w:val="ListParagraph"/>
              <w:numPr>
                <w:ilvl w:val="0"/>
                <w:numId w:val="10"/>
              </w:numPr>
            </w:pPr>
            <w:r>
              <w:t xml:space="preserve">Project 2 - </w:t>
            </w:r>
            <w:hyperlink r:id="rId9" w:history="1">
              <w:r w:rsidRPr="00B91BAD">
                <w:rPr>
                  <w:rStyle w:val="Hyperlink"/>
                </w:rPr>
                <w:t>Goalie</w:t>
              </w:r>
            </w:hyperlink>
            <w:r>
              <w:t xml:space="preserve"> </w:t>
            </w:r>
            <w:r>
              <w:t xml:space="preserve">Built with </w:t>
            </w:r>
            <w:r>
              <w:t>Express</w:t>
            </w:r>
            <w:r>
              <w:t>, CSS</w:t>
            </w:r>
            <w:r>
              <w:t>,</w:t>
            </w:r>
            <w:r>
              <w:t xml:space="preserve"> and </w:t>
            </w:r>
            <w:r>
              <w:t>React</w:t>
            </w:r>
          </w:p>
          <w:p w14:paraId="6D04E03C" w14:textId="2BD3A04E" w:rsidR="00B91BAD" w:rsidRPr="00A96E4B" w:rsidRDefault="00B91BAD" w:rsidP="00B91BAD">
            <w:pPr>
              <w:pStyle w:val="ListParagraph"/>
              <w:numPr>
                <w:ilvl w:val="0"/>
                <w:numId w:val="10"/>
              </w:numPr>
            </w:pPr>
            <w:r>
              <w:t xml:space="preserve">Project 3 - </w:t>
            </w:r>
            <w:hyperlink r:id="rId10" w:history="1">
              <w:r w:rsidRPr="00B91BAD">
                <w:rPr>
                  <w:rStyle w:val="Hyperlink"/>
                </w:rPr>
                <w:t>Uconnect</w:t>
              </w:r>
            </w:hyperlink>
            <w:r>
              <w:t xml:space="preserve">  </w:t>
            </w:r>
            <w:r>
              <w:t xml:space="preserve">Built with </w:t>
            </w:r>
            <w:r>
              <w:t>Python</w:t>
            </w:r>
            <w:r>
              <w:t>,</w:t>
            </w:r>
            <w:r>
              <w:t xml:space="preserve"> React, Flask, SQLite</w:t>
            </w:r>
            <w:r>
              <w:t xml:space="preserve"> and </w:t>
            </w:r>
            <w:r>
              <w:t>PostgreSQL</w:t>
            </w:r>
          </w:p>
          <w:p w14:paraId="3887830D" w14:textId="77777777" w:rsidR="00B91BAD" w:rsidRDefault="000749E1" w:rsidP="004C3EAC">
            <w:pPr>
              <w:pStyle w:val="Heading1"/>
              <w:spacing w:line="240" w:lineRule="auto"/>
              <w:rPr>
                <w:rFonts w:ascii="Garamond" w:hAnsi="Garamond"/>
                <w:b w:val="0"/>
                <w:sz w:val="22"/>
              </w:rPr>
            </w:pPr>
            <w:r w:rsidRPr="004A29DE">
              <w:rPr>
                <w:rFonts w:ascii="Garamond" w:hAnsi="Garamond"/>
                <w:sz w:val="22"/>
              </w:rPr>
              <w:t>Teaching Assistant</w:t>
            </w:r>
            <w:r w:rsidR="004C3EAC">
              <w:rPr>
                <w:rFonts w:ascii="Garamond" w:hAnsi="Garamond"/>
                <w:sz w:val="22"/>
              </w:rPr>
              <w:t xml:space="preserve">, </w:t>
            </w:r>
            <w:r w:rsidR="002843D7">
              <w:rPr>
                <w:rFonts w:ascii="Garamond" w:hAnsi="Garamond"/>
                <w:b w:val="0"/>
                <w:sz w:val="22"/>
              </w:rPr>
              <w:t>S</w:t>
            </w:r>
            <w:r w:rsidR="002843D7" w:rsidRPr="004C3EAC">
              <w:rPr>
                <w:rFonts w:ascii="Garamond" w:hAnsi="Garamond"/>
                <w:b w:val="0"/>
                <w:sz w:val="22"/>
              </w:rPr>
              <w:t>ummer</w:t>
            </w:r>
            <w:r w:rsidR="004C3EAC" w:rsidRPr="004C3EAC">
              <w:rPr>
                <w:rFonts w:ascii="Garamond" w:hAnsi="Garamond"/>
                <w:b w:val="0"/>
                <w:sz w:val="22"/>
              </w:rPr>
              <w:t xml:space="preserve"> 2018</w:t>
            </w:r>
            <w:r w:rsidR="004C3EAC" w:rsidRPr="004C3EAC">
              <w:rPr>
                <w:rFonts w:ascii="Garamond" w:hAnsi="Garamond"/>
                <w:b w:val="0"/>
                <w:sz w:val="22"/>
              </w:rPr>
              <w:br/>
            </w:r>
            <w:r w:rsidRPr="004C3EAC">
              <w:rPr>
                <w:rFonts w:ascii="Garamond" w:hAnsi="Garamond"/>
                <w:b w:val="0"/>
                <w:sz w:val="22"/>
              </w:rPr>
              <w:t>U</w:t>
            </w:r>
            <w:r w:rsidR="009217AB" w:rsidRPr="004C3EAC">
              <w:rPr>
                <w:rFonts w:ascii="Garamond" w:hAnsi="Garamond"/>
                <w:b w:val="0"/>
                <w:sz w:val="22"/>
              </w:rPr>
              <w:t>W</w:t>
            </w:r>
            <w:r w:rsidR="004C3EAC">
              <w:rPr>
                <w:rFonts w:ascii="Garamond" w:hAnsi="Garamond"/>
                <w:b w:val="0"/>
                <w:sz w:val="22"/>
              </w:rPr>
              <w:t xml:space="preserve"> </w:t>
            </w:r>
            <w:r w:rsidR="004A29DE" w:rsidRPr="004C3EAC">
              <w:rPr>
                <w:rFonts w:ascii="Garamond" w:hAnsi="Garamond"/>
                <w:b w:val="0"/>
                <w:sz w:val="22"/>
              </w:rPr>
              <w:t>- Green Bay, Trio, Green Bay, W</w:t>
            </w:r>
            <w:r w:rsidR="00B91BAD">
              <w:rPr>
                <w:rFonts w:ascii="Garamond" w:hAnsi="Garamond"/>
                <w:b w:val="0"/>
                <w:sz w:val="22"/>
              </w:rPr>
              <w:t>I</w:t>
            </w:r>
          </w:p>
          <w:p w14:paraId="1E2440A0" w14:textId="77777777" w:rsidR="00CB63DF" w:rsidRPr="00CB63DF" w:rsidRDefault="00B91BAD" w:rsidP="00CB63DF">
            <w:pPr>
              <w:pStyle w:val="Heading1"/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bCs/>
                <w:sz w:val="22"/>
              </w:rPr>
              <w:t xml:space="preserve">Helped put together teaching materials for </w:t>
            </w:r>
            <w:r w:rsidR="00CB63DF">
              <w:rPr>
                <w:rFonts w:ascii="Garamond" w:hAnsi="Garamond"/>
                <w:b w:val="0"/>
                <w:bCs/>
                <w:sz w:val="22"/>
              </w:rPr>
              <w:t>lessons</w:t>
            </w:r>
          </w:p>
          <w:p w14:paraId="780584FB" w14:textId="493F0D80" w:rsidR="004C3EAC" w:rsidRPr="00CB63DF" w:rsidRDefault="00CB63DF" w:rsidP="00CB63DF">
            <w:pPr>
              <w:pStyle w:val="Heading1"/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bCs/>
                <w:sz w:val="22"/>
              </w:rPr>
              <w:t>Assisted students in understanding course materials during lessons</w:t>
            </w:r>
            <w:r w:rsidR="004C3EAC" w:rsidRPr="00CB63DF">
              <w:rPr>
                <w:rFonts w:ascii="Garamond" w:hAnsi="Garamond"/>
                <w:sz w:val="22"/>
              </w:rPr>
              <w:br/>
            </w:r>
          </w:p>
          <w:p w14:paraId="4B7EE160" w14:textId="77777777" w:rsidR="00CB63DF" w:rsidRDefault="00D74388" w:rsidP="004C3EAC">
            <w:pPr>
              <w:pStyle w:val="Heading1"/>
              <w:spacing w:line="240" w:lineRule="auto"/>
              <w:rPr>
                <w:rFonts w:ascii="Garamond" w:hAnsi="Garamond"/>
                <w:b w:val="0"/>
                <w:sz w:val="22"/>
              </w:rPr>
            </w:pPr>
            <w:r w:rsidRPr="004C3EAC">
              <w:rPr>
                <w:rFonts w:ascii="Garamond" w:hAnsi="Garamond"/>
                <w:sz w:val="22"/>
              </w:rPr>
              <w:t>Office Assistant</w:t>
            </w:r>
            <w:r w:rsidR="004C3EAC" w:rsidRPr="004C3EAC">
              <w:rPr>
                <w:rFonts w:ascii="Garamond" w:hAnsi="Garamond"/>
                <w:b w:val="0"/>
                <w:sz w:val="22"/>
              </w:rPr>
              <w:t>, Summer 2017</w:t>
            </w:r>
            <w:r w:rsidR="004C3EAC" w:rsidRPr="004C3EAC">
              <w:rPr>
                <w:rFonts w:ascii="Garamond" w:hAnsi="Garamond"/>
                <w:b w:val="0"/>
                <w:sz w:val="22"/>
              </w:rPr>
              <w:br/>
            </w:r>
            <w:r w:rsidRPr="004C3EAC">
              <w:rPr>
                <w:rFonts w:ascii="Garamond" w:hAnsi="Garamond"/>
                <w:b w:val="0"/>
                <w:sz w:val="22"/>
              </w:rPr>
              <w:t>UW</w:t>
            </w:r>
            <w:r w:rsidR="004C3EAC">
              <w:rPr>
                <w:rFonts w:ascii="Garamond" w:hAnsi="Garamond"/>
                <w:b w:val="0"/>
                <w:sz w:val="22"/>
              </w:rPr>
              <w:t xml:space="preserve"> </w:t>
            </w:r>
            <w:r w:rsidRPr="004C3EAC">
              <w:rPr>
                <w:rFonts w:ascii="Garamond" w:hAnsi="Garamond"/>
                <w:b w:val="0"/>
                <w:sz w:val="22"/>
              </w:rPr>
              <w:t>-</w:t>
            </w:r>
            <w:r w:rsidR="009217AB" w:rsidRPr="004C3EAC">
              <w:rPr>
                <w:rFonts w:ascii="Garamond" w:hAnsi="Garamond"/>
                <w:b w:val="0"/>
                <w:sz w:val="22"/>
              </w:rPr>
              <w:t xml:space="preserve"> Green Bay, Behavioral H</w:t>
            </w:r>
            <w:r w:rsidRPr="004C3EAC">
              <w:rPr>
                <w:rFonts w:ascii="Garamond" w:hAnsi="Garamond"/>
                <w:b w:val="0"/>
                <w:sz w:val="22"/>
              </w:rPr>
              <w:t>eal</w:t>
            </w:r>
            <w:r w:rsidR="009217AB" w:rsidRPr="004C3EAC">
              <w:rPr>
                <w:rFonts w:ascii="Garamond" w:hAnsi="Garamond"/>
                <w:b w:val="0"/>
                <w:sz w:val="22"/>
              </w:rPr>
              <w:t>th Training Partnership, Green B</w:t>
            </w:r>
            <w:r w:rsidR="00E942C2" w:rsidRPr="004C3EAC">
              <w:rPr>
                <w:rFonts w:ascii="Garamond" w:hAnsi="Garamond"/>
                <w:b w:val="0"/>
                <w:sz w:val="22"/>
              </w:rPr>
              <w:t>ay, WI</w:t>
            </w:r>
          </w:p>
          <w:p w14:paraId="037715D4" w14:textId="407C0667" w:rsidR="00CB63DF" w:rsidRDefault="00CB63DF" w:rsidP="00CB63DF">
            <w:pPr>
              <w:pStyle w:val="Heading1"/>
              <w:numPr>
                <w:ilvl w:val="0"/>
                <w:numId w:val="12"/>
              </w:numPr>
              <w:spacing w:after="0" w:line="240" w:lineRule="auto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>Filing and organizations of Documents (checks and applications)</w:t>
            </w:r>
          </w:p>
          <w:p w14:paraId="06CB77EA" w14:textId="48155D66" w:rsidR="004C3EAC" w:rsidRDefault="00CB63DF" w:rsidP="00CB63DF">
            <w:pPr>
              <w:pStyle w:val="Heading1"/>
              <w:numPr>
                <w:ilvl w:val="0"/>
                <w:numId w:val="12"/>
              </w:numPr>
              <w:spacing w:after="0" w:line="240" w:lineRule="auto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 xml:space="preserve">Data management </w:t>
            </w:r>
            <w:r w:rsidR="004C3EAC" w:rsidRPr="004C3EAC">
              <w:rPr>
                <w:rFonts w:ascii="Garamond" w:hAnsi="Garamond"/>
                <w:b w:val="0"/>
                <w:sz w:val="22"/>
              </w:rPr>
              <w:br/>
            </w:r>
          </w:p>
          <w:p w14:paraId="192A4F5D" w14:textId="77777777" w:rsidR="000749E1" w:rsidRDefault="000749E1" w:rsidP="004C3EAC">
            <w:pPr>
              <w:pStyle w:val="Heading1"/>
              <w:spacing w:line="240" w:lineRule="auto"/>
              <w:rPr>
                <w:rFonts w:ascii="Garamond" w:hAnsi="Garamond"/>
                <w:b w:val="0"/>
                <w:sz w:val="22"/>
              </w:rPr>
            </w:pPr>
            <w:r w:rsidRPr="004C3EAC">
              <w:rPr>
                <w:rFonts w:ascii="Garamond" w:hAnsi="Garamond"/>
                <w:sz w:val="22"/>
              </w:rPr>
              <w:t>Resident Assistant</w:t>
            </w:r>
            <w:r w:rsidR="004C3EAC" w:rsidRPr="004C3EAC">
              <w:rPr>
                <w:rFonts w:ascii="Garamond" w:hAnsi="Garamond"/>
                <w:b w:val="0"/>
                <w:sz w:val="22"/>
              </w:rPr>
              <w:t>, January 2017- May 2017</w:t>
            </w:r>
            <w:r w:rsidR="004C3EAC" w:rsidRPr="004C3EAC">
              <w:rPr>
                <w:rFonts w:ascii="Garamond" w:hAnsi="Garamond"/>
                <w:b w:val="0"/>
                <w:sz w:val="22"/>
              </w:rPr>
              <w:br/>
            </w:r>
            <w:r w:rsidRPr="004C3EAC">
              <w:rPr>
                <w:rFonts w:ascii="Garamond" w:hAnsi="Garamond"/>
                <w:b w:val="0"/>
                <w:sz w:val="22"/>
              </w:rPr>
              <w:t>UW</w:t>
            </w:r>
            <w:r w:rsidR="004C3EAC">
              <w:rPr>
                <w:rFonts w:ascii="Garamond" w:hAnsi="Garamond"/>
                <w:b w:val="0"/>
                <w:sz w:val="22"/>
              </w:rPr>
              <w:t xml:space="preserve"> </w:t>
            </w:r>
            <w:r w:rsidRPr="004C3EAC">
              <w:rPr>
                <w:rFonts w:ascii="Garamond" w:hAnsi="Garamond"/>
                <w:b w:val="0"/>
                <w:sz w:val="22"/>
              </w:rPr>
              <w:t>-</w:t>
            </w:r>
            <w:r w:rsidR="009217AB" w:rsidRPr="004C3EAC">
              <w:rPr>
                <w:rFonts w:ascii="Garamond" w:hAnsi="Garamond"/>
                <w:b w:val="0"/>
                <w:sz w:val="22"/>
              </w:rPr>
              <w:t xml:space="preserve"> Green Bay, Residence L</w:t>
            </w:r>
            <w:r w:rsidRPr="004C3EAC">
              <w:rPr>
                <w:rFonts w:ascii="Garamond" w:hAnsi="Garamond"/>
                <w:b w:val="0"/>
                <w:sz w:val="22"/>
              </w:rPr>
              <w:t xml:space="preserve">ife, </w:t>
            </w:r>
            <w:r w:rsidR="009217AB" w:rsidRPr="004C3EAC">
              <w:rPr>
                <w:rFonts w:ascii="Garamond" w:hAnsi="Garamond"/>
                <w:b w:val="0"/>
                <w:sz w:val="22"/>
              </w:rPr>
              <w:t>Green Bay</w:t>
            </w:r>
            <w:r w:rsidR="00E942C2" w:rsidRPr="004C3EAC">
              <w:rPr>
                <w:rFonts w:ascii="Garamond" w:hAnsi="Garamond"/>
                <w:b w:val="0"/>
                <w:sz w:val="22"/>
              </w:rPr>
              <w:t>, WI</w:t>
            </w:r>
          </w:p>
          <w:p w14:paraId="46C400AF" w14:textId="0F85B81A" w:rsidR="00CB63DF" w:rsidRPr="00CB63DF" w:rsidRDefault="00BA0E1F" w:rsidP="00CB63DF">
            <w:pPr>
              <w:pStyle w:val="ListParagraph"/>
              <w:numPr>
                <w:ilvl w:val="0"/>
                <w:numId w:val="13"/>
              </w:numPr>
            </w:pPr>
            <w:r>
              <w:t xml:space="preserve"> Helped provide a comfortable living environment for resident students while enforcing the rule and regulations of the resident community.</w:t>
            </w:r>
          </w:p>
        </w:tc>
      </w:tr>
      <w:tr w:rsidR="008E5717" w:rsidRPr="004A29DE" w14:paraId="6559F197" w14:textId="77777777" w:rsidTr="00BA0E1F">
        <w:trPr>
          <w:trHeight w:val="549"/>
        </w:trPr>
        <w:tc>
          <w:tcPr>
            <w:tcW w:w="1530" w:type="dxa"/>
          </w:tcPr>
          <w:p w14:paraId="507D8B79" w14:textId="77777777" w:rsidR="008E5717" w:rsidRPr="004A29DE" w:rsidRDefault="008E5717" w:rsidP="002A2709">
            <w:pPr>
              <w:pStyle w:val="Heading1"/>
              <w:spacing w:line="240" w:lineRule="auto"/>
              <w:jc w:val="both"/>
              <w:rPr>
                <w:rFonts w:ascii="Garamond" w:hAnsi="Garamond"/>
                <w:sz w:val="22"/>
              </w:rPr>
            </w:pPr>
            <w:r w:rsidRPr="004A29DE">
              <w:rPr>
                <w:rFonts w:ascii="Garamond" w:hAnsi="Garamond"/>
                <w:sz w:val="22"/>
              </w:rPr>
              <w:t>Relevant Course Work</w:t>
            </w:r>
          </w:p>
        </w:tc>
        <w:tc>
          <w:tcPr>
            <w:tcW w:w="7830" w:type="dxa"/>
          </w:tcPr>
          <w:p w14:paraId="7C0B863D" w14:textId="77777777" w:rsidR="008E5717" w:rsidRPr="004A29DE" w:rsidRDefault="008E5717" w:rsidP="002A2709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Introduction to Software D</w:t>
            </w:r>
            <w:r w:rsidRPr="004A29DE">
              <w:rPr>
                <w:rFonts w:ascii="Garamond" w:hAnsi="Garamond"/>
                <w:sz w:val="22"/>
              </w:rPr>
              <w:t>esign</w:t>
            </w:r>
          </w:p>
          <w:p w14:paraId="6129D223" w14:textId="77777777" w:rsidR="008E5717" w:rsidRPr="004A29DE" w:rsidRDefault="008E5717" w:rsidP="002A2709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Database Design and M</w:t>
            </w:r>
            <w:r w:rsidRPr="004A29DE">
              <w:rPr>
                <w:rFonts w:ascii="Garamond" w:hAnsi="Garamond"/>
                <w:sz w:val="22"/>
              </w:rPr>
              <w:t>anagement</w:t>
            </w:r>
          </w:p>
          <w:p w14:paraId="1C6F6BD9" w14:textId="77777777" w:rsidR="008E5717" w:rsidRPr="004A29DE" w:rsidRDefault="008E5717" w:rsidP="002A2709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Advanced Software D</w:t>
            </w:r>
            <w:r w:rsidRPr="004A29DE">
              <w:rPr>
                <w:rFonts w:ascii="Garamond" w:hAnsi="Garamond"/>
                <w:sz w:val="22"/>
              </w:rPr>
              <w:t>esign</w:t>
            </w:r>
          </w:p>
          <w:p w14:paraId="79892338" w14:textId="77777777" w:rsidR="008E5717" w:rsidRPr="004A29DE" w:rsidRDefault="008E5717" w:rsidP="002A2709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Advanced Object-Oriented D</w:t>
            </w:r>
            <w:r w:rsidRPr="004A29DE">
              <w:rPr>
                <w:rFonts w:ascii="Garamond" w:hAnsi="Garamond"/>
                <w:sz w:val="22"/>
              </w:rPr>
              <w:t>esign</w:t>
            </w:r>
          </w:p>
          <w:p w14:paraId="1D190ED0" w14:textId="77777777" w:rsidR="008E5717" w:rsidRPr="004A29DE" w:rsidRDefault="008E5717" w:rsidP="002A2709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Theory of Programming L</w:t>
            </w:r>
            <w:r w:rsidRPr="004A29DE">
              <w:rPr>
                <w:rFonts w:ascii="Garamond" w:hAnsi="Garamond"/>
                <w:sz w:val="22"/>
              </w:rPr>
              <w:t>anguages</w:t>
            </w:r>
          </w:p>
        </w:tc>
      </w:tr>
      <w:tr w:rsidR="00864467" w:rsidRPr="004A29DE" w14:paraId="046CBE26" w14:textId="77777777" w:rsidTr="008B113F">
        <w:trPr>
          <w:trHeight w:val="1107"/>
        </w:trPr>
        <w:tc>
          <w:tcPr>
            <w:tcW w:w="1530" w:type="dxa"/>
          </w:tcPr>
          <w:p w14:paraId="4DA3A793" w14:textId="5EF1ABFB" w:rsidR="00864467" w:rsidRPr="004A29DE" w:rsidRDefault="00864467" w:rsidP="00864467">
            <w:pPr>
              <w:pStyle w:val="Heading1"/>
              <w:spacing w:line="24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Education</w:t>
            </w:r>
          </w:p>
        </w:tc>
        <w:tc>
          <w:tcPr>
            <w:tcW w:w="7830" w:type="dxa"/>
          </w:tcPr>
          <w:p w14:paraId="37BC4E5F" w14:textId="77777777" w:rsidR="008B113F" w:rsidRPr="008B113F" w:rsidRDefault="008B113F" w:rsidP="008B113F">
            <w:pPr>
              <w:spacing w:line="240" w:lineRule="auto"/>
              <w:contextualSpacing/>
              <w:jc w:val="both"/>
              <w:rPr>
                <w:rFonts w:ascii="Garamond" w:hAnsi="Garamond"/>
                <w:bCs/>
                <w:sz w:val="22"/>
              </w:rPr>
            </w:pPr>
            <w:r w:rsidRPr="008B113F">
              <w:rPr>
                <w:rFonts w:ascii="Garamond" w:hAnsi="Garamond"/>
                <w:b/>
                <w:sz w:val="22"/>
              </w:rPr>
              <w:t>University of Wisconsin- Green Bay, Green Bay</w:t>
            </w:r>
            <w:r w:rsidRPr="008B113F">
              <w:rPr>
                <w:rFonts w:ascii="Garamond" w:hAnsi="Garamond"/>
                <w:bCs/>
                <w:sz w:val="22"/>
              </w:rPr>
              <w:t>, WI</w:t>
            </w:r>
          </w:p>
          <w:p w14:paraId="4E176DB3" w14:textId="0FD74113" w:rsidR="008B113F" w:rsidRPr="008B113F" w:rsidRDefault="008B113F" w:rsidP="008B113F">
            <w:pPr>
              <w:spacing w:line="240" w:lineRule="auto"/>
              <w:contextualSpacing/>
              <w:jc w:val="both"/>
              <w:rPr>
                <w:rFonts w:ascii="Garamond" w:hAnsi="Garamond"/>
                <w:bCs/>
                <w:sz w:val="22"/>
              </w:rPr>
            </w:pPr>
            <w:r w:rsidRPr="008B113F">
              <w:rPr>
                <w:rFonts w:ascii="Garamond" w:hAnsi="Garamond"/>
                <w:bCs/>
                <w:sz w:val="22"/>
              </w:rPr>
              <w:t xml:space="preserve">Bachelor of Science, </w:t>
            </w:r>
            <w:r w:rsidR="00A96E4B">
              <w:rPr>
                <w:rFonts w:ascii="Garamond" w:hAnsi="Garamond"/>
                <w:bCs/>
                <w:sz w:val="22"/>
              </w:rPr>
              <w:t xml:space="preserve">May </w:t>
            </w:r>
            <w:r w:rsidRPr="008B113F">
              <w:rPr>
                <w:rFonts w:ascii="Garamond" w:hAnsi="Garamond"/>
                <w:bCs/>
                <w:sz w:val="22"/>
              </w:rPr>
              <w:t>2019</w:t>
            </w:r>
          </w:p>
          <w:p w14:paraId="1A6088CC" w14:textId="4D094F13" w:rsidR="008B113F" w:rsidRPr="00864467" w:rsidRDefault="008B113F" w:rsidP="008B113F">
            <w:pPr>
              <w:spacing w:line="240" w:lineRule="auto"/>
              <w:contextualSpacing/>
              <w:jc w:val="both"/>
              <w:rPr>
                <w:rFonts w:ascii="Garamond" w:hAnsi="Garamond"/>
                <w:bCs/>
                <w:sz w:val="22"/>
              </w:rPr>
            </w:pPr>
            <w:r w:rsidRPr="008B113F">
              <w:rPr>
                <w:rFonts w:ascii="Garamond" w:hAnsi="Garamond"/>
                <w:bCs/>
                <w:sz w:val="22"/>
              </w:rPr>
              <w:t>Major in Computer Science, Software Engineering Emphasis</w:t>
            </w:r>
          </w:p>
        </w:tc>
      </w:tr>
      <w:tr w:rsidR="008B113F" w:rsidRPr="004A29DE" w14:paraId="53494E97" w14:textId="77777777" w:rsidTr="00864467">
        <w:tc>
          <w:tcPr>
            <w:tcW w:w="1530" w:type="dxa"/>
          </w:tcPr>
          <w:p w14:paraId="01AF4FD7" w14:textId="57DF9BC2" w:rsidR="008B113F" w:rsidRDefault="008B113F" w:rsidP="00864467">
            <w:pPr>
              <w:pStyle w:val="Heading1"/>
              <w:spacing w:line="240" w:lineRule="auto"/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Volunteer Experience</w:t>
            </w:r>
          </w:p>
        </w:tc>
        <w:tc>
          <w:tcPr>
            <w:tcW w:w="7830" w:type="dxa"/>
          </w:tcPr>
          <w:p w14:paraId="3D968A6D" w14:textId="2029804B" w:rsidR="008B113F" w:rsidRPr="008B113F" w:rsidRDefault="008B113F" w:rsidP="008B113F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Cs/>
                <w:sz w:val="22"/>
              </w:rPr>
              <w:t>Saint Vincent’s DePaul, December 2016</w:t>
            </w:r>
          </w:p>
        </w:tc>
      </w:tr>
    </w:tbl>
    <w:p w14:paraId="423349DF" w14:textId="77777777" w:rsidR="00B2163A" w:rsidRPr="004A29DE" w:rsidRDefault="00B2163A" w:rsidP="009217AB">
      <w:pPr>
        <w:spacing w:line="240" w:lineRule="auto"/>
        <w:jc w:val="both"/>
        <w:rPr>
          <w:rFonts w:ascii="Garamond" w:hAnsi="Garamond"/>
          <w:sz w:val="22"/>
        </w:rPr>
      </w:pPr>
    </w:p>
    <w:sectPr w:rsidR="00B2163A" w:rsidRPr="004A29DE" w:rsidSect="00F564A2">
      <w:pgSz w:w="12240" w:h="15840"/>
      <w:pgMar w:top="720" w:right="1440" w:bottom="72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872CB" w14:textId="77777777" w:rsidR="00A200A6" w:rsidRDefault="00A200A6">
      <w:pPr>
        <w:spacing w:after="0" w:line="240" w:lineRule="auto"/>
      </w:pPr>
      <w:r>
        <w:separator/>
      </w:r>
    </w:p>
  </w:endnote>
  <w:endnote w:type="continuationSeparator" w:id="0">
    <w:p w14:paraId="3602CC8B" w14:textId="77777777" w:rsidR="00A200A6" w:rsidRDefault="00A2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CB41B" w14:textId="77777777" w:rsidR="00A200A6" w:rsidRDefault="00A200A6">
      <w:pPr>
        <w:spacing w:after="0" w:line="240" w:lineRule="auto"/>
      </w:pPr>
      <w:r>
        <w:separator/>
      </w:r>
    </w:p>
  </w:footnote>
  <w:footnote w:type="continuationSeparator" w:id="0">
    <w:p w14:paraId="5320892B" w14:textId="77777777" w:rsidR="00A200A6" w:rsidRDefault="00A20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943"/>
    <w:multiLevelType w:val="hybridMultilevel"/>
    <w:tmpl w:val="5FFC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975255"/>
    <w:multiLevelType w:val="hybridMultilevel"/>
    <w:tmpl w:val="961E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450A"/>
    <w:multiLevelType w:val="hybridMultilevel"/>
    <w:tmpl w:val="B62C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DF3472"/>
    <w:multiLevelType w:val="hybridMultilevel"/>
    <w:tmpl w:val="9292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76DDA"/>
    <w:multiLevelType w:val="hybridMultilevel"/>
    <w:tmpl w:val="20FC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A4DD5"/>
    <w:multiLevelType w:val="hybridMultilevel"/>
    <w:tmpl w:val="4776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EE569C"/>
    <w:multiLevelType w:val="hybridMultilevel"/>
    <w:tmpl w:val="DF80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852B8"/>
    <w:multiLevelType w:val="hybridMultilevel"/>
    <w:tmpl w:val="3B3C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70B530E3"/>
    <w:multiLevelType w:val="hybridMultilevel"/>
    <w:tmpl w:val="8178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D15E5"/>
    <w:multiLevelType w:val="hybridMultilevel"/>
    <w:tmpl w:val="5A0E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7EC6D1E"/>
    <w:multiLevelType w:val="hybridMultilevel"/>
    <w:tmpl w:val="D5C6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65D4C"/>
    <w:multiLevelType w:val="hybridMultilevel"/>
    <w:tmpl w:val="0C54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12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8"/>
    <w:rsid w:val="00005525"/>
    <w:rsid w:val="000749E1"/>
    <w:rsid w:val="000D688A"/>
    <w:rsid w:val="002843D7"/>
    <w:rsid w:val="002C5FC5"/>
    <w:rsid w:val="00345904"/>
    <w:rsid w:val="003A5A23"/>
    <w:rsid w:val="003E01A8"/>
    <w:rsid w:val="00435171"/>
    <w:rsid w:val="0043625E"/>
    <w:rsid w:val="004A29DE"/>
    <w:rsid w:val="004C3EAC"/>
    <w:rsid w:val="005532B0"/>
    <w:rsid w:val="005C6C8E"/>
    <w:rsid w:val="005E4721"/>
    <w:rsid w:val="006954A4"/>
    <w:rsid w:val="00801349"/>
    <w:rsid w:val="00833099"/>
    <w:rsid w:val="00864467"/>
    <w:rsid w:val="008B113F"/>
    <w:rsid w:val="008D6F18"/>
    <w:rsid w:val="008E5717"/>
    <w:rsid w:val="009217AB"/>
    <w:rsid w:val="00932F5F"/>
    <w:rsid w:val="00954F0D"/>
    <w:rsid w:val="009B51B9"/>
    <w:rsid w:val="009E4370"/>
    <w:rsid w:val="00A200A6"/>
    <w:rsid w:val="00A40B76"/>
    <w:rsid w:val="00A515B5"/>
    <w:rsid w:val="00A70EB6"/>
    <w:rsid w:val="00A96E4B"/>
    <w:rsid w:val="00AC4CA4"/>
    <w:rsid w:val="00AD2477"/>
    <w:rsid w:val="00AD7180"/>
    <w:rsid w:val="00AF180C"/>
    <w:rsid w:val="00B13254"/>
    <w:rsid w:val="00B2163A"/>
    <w:rsid w:val="00B91BAD"/>
    <w:rsid w:val="00BA0E1F"/>
    <w:rsid w:val="00C37EDF"/>
    <w:rsid w:val="00C55D78"/>
    <w:rsid w:val="00C91F48"/>
    <w:rsid w:val="00CB63DF"/>
    <w:rsid w:val="00CD083F"/>
    <w:rsid w:val="00CF4E3C"/>
    <w:rsid w:val="00CF5605"/>
    <w:rsid w:val="00D64188"/>
    <w:rsid w:val="00D74388"/>
    <w:rsid w:val="00DB2EA8"/>
    <w:rsid w:val="00DD6952"/>
    <w:rsid w:val="00E321B4"/>
    <w:rsid w:val="00E66BC6"/>
    <w:rsid w:val="00E856F8"/>
    <w:rsid w:val="00E942C2"/>
    <w:rsid w:val="00EB66D9"/>
    <w:rsid w:val="00ED5AC3"/>
    <w:rsid w:val="00F564A2"/>
    <w:rsid w:val="00F64547"/>
    <w:rsid w:val="00F927E2"/>
    <w:rsid w:val="00F97EC3"/>
    <w:rsid w:val="00FA34CD"/>
    <w:rsid w:val="00FB18B8"/>
    <w:rsid w:val="00FE4FCD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1A374"/>
  <w15:chartTrackingRefBased/>
  <w15:docId w15:val="{99442F5F-C114-4489-A931-494849C0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2C5F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5A2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C8E"/>
    <w:rPr>
      <w:color w:val="7B2F6B" w:themeColor="hyperlink"/>
      <w:u w:val="single"/>
    </w:rPr>
  </w:style>
  <w:style w:type="paragraph" w:styleId="Revision">
    <w:name w:val="Revision"/>
    <w:hidden/>
    <w:uiPriority w:val="99"/>
    <w:semiHidden/>
    <w:rsid w:val="008E5717"/>
    <w:pPr>
      <w:spacing w:after="0" w:line="240" w:lineRule="auto"/>
    </w:pPr>
    <w:rPr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96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olaa27.github.io/Whack-A-Mo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connect-react-app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als-app-react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folaa27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3E6F6F05E84B448EC5D55E3222B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716BE-76C7-433B-9250-82B0D350271F}"/>
      </w:docPartPr>
      <w:docPartBody>
        <w:p w:rsidR="000249CC" w:rsidRDefault="001C7CB1">
          <w:pPr>
            <w:pStyle w:val="793E6F6F05E84B448EC5D55E3222B894"/>
          </w:pPr>
          <w:r>
            <w:t>Your Name</w:t>
          </w:r>
        </w:p>
      </w:docPartBody>
    </w:docPart>
    <w:docPart>
      <w:docPartPr>
        <w:name w:val="31B4E00CA8B24259BC7ACA52AEBFC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49747-2B9E-437C-8BDF-6E294CEFB9A0}"/>
      </w:docPartPr>
      <w:docPartBody>
        <w:p w:rsidR="000249CC" w:rsidRDefault="001C7CB1">
          <w:pPr>
            <w:pStyle w:val="31B4E00CA8B24259BC7ACA52AEBFC3E9"/>
          </w:pPr>
          <w:r>
            <w:t>Email</w:t>
          </w:r>
        </w:p>
      </w:docPartBody>
    </w:docPart>
    <w:docPart>
      <w:docPartPr>
        <w:name w:val="9A9EA84AC4F84140B895FC6BACD1A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15F5C-340F-4BAD-AA88-DF48602B6E43}"/>
      </w:docPartPr>
      <w:docPartBody>
        <w:p w:rsidR="00E85604" w:rsidRDefault="008647F3" w:rsidP="008647F3">
          <w:pPr>
            <w:pStyle w:val="9A9EA84AC4F84140B895FC6BACD1AF2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CB1"/>
    <w:rsid w:val="000249CC"/>
    <w:rsid w:val="001C7CB1"/>
    <w:rsid w:val="00311308"/>
    <w:rsid w:val="00470D2C"/>
    <w:rsid w:val="004D4757"/>
    <w:rsid w:val="006D203A"/>
    <w:rsid w:val="008647F3"/>
    <w:rsid w:val="008D6C8A"/>
    <w:rsid w:val="00930B15"/>
    <w:rsid w:val="00C711DB"/>
    <w:rsid w:val="00E85604"/>
    <w:rsid w:val="00E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3E6F6F05E84B448EC5D55E3222B894">
    <w:name w:val="793E6F6F05E84B448EC5D55E3222B894"/>
  </w:style>
  <w:style w:type="paragraph" w:customStyle="1" w:styleId="2B4081C7D0B54D959D492851A3971E0D">
    <w:name w:val="2B4081C7D0B54D959D492851A3971E0D"/>
  </w:style>
  <w:style w:type="paragraph" w:customStyle="1" w:styleId="998D0964AD4A4BFA96705EF5B92C58A9">
    <w:name w:val="998D0964AD4A4BFA96705EF5B92C58A9"/>
  </w:style>
  <w:style w:type="paragraph" w:customStyle="1" w:styleId="31B4E00CA8B24259BC7ACA52AEBFC3E9">
    <w:name w:val="31B4E00CA8B24259BC7ACA52AEBFC3E9"/>
  </w:style>
  <w:style w:type="paragraph" w:customStyle="1" w:styleId="528A86E6734744F09C9BDCAB873B2949">
    <w:name w:val="528A86E6734744F09C9BDCAB873B2949"/>
  </w:style>
  <w:style w:type="paragraph" w:customStyle="1" w:styleId="7EC5084A4B4345139282A34DEA9600A7">
    <w:name w:val="7EC5084A4B4345139282A34DEA9600A7"/>
  </w:style>
  <w:style w:type="paragraph" w:customStyle="1" w:styleId="0BCE0FAC69D94452A8516F36E8BAE01F">
    <w:name w:val="0BCE0FAC69D94452A8516F36E8BAE01F"/>
  </w:style>
  <w:style w:type="paragraph" w:customStyle="1" w:styleId="7005287AA63149319A0AB60A47BA2912">
    <w:name w:val="7005287AA63149319A0AB60A47BA2912"/>
  </w:style>
  <w:style w:type="paragraph" w:customStyle="1" w:styleId="1C141AD391BA4CF7AE4F7AB11637E1BB">
    <w:name w:val="1C141AD391BA4CF7AE4F7AB11637E1BB"/>
  </w:style>
  <w:style w:type="paragraph" w:customStyle="1" w:styleId="1A5C81B95A5445A99C8F2AC44C87EE8C">
    <w:name w:val="1A5C81B95A5445A99C8F2AC44C87EE8C"/>
  </w:style>
  <w:style w:type="paragraph" w:customStyle="1" w:styleId="76B0616E5C9248FA9DE4884EA4B61A60">
    <w:name w:val="76B0616E5C9248FA9DE4884EA4B61A60"/>
  </w:style>
  <w:style w:type="paragraph" w:customStyle="1" w:styleId="B8151741BB13451399FA26A04D7CEF6A">
    <w:name w:val="B8151741BB13451399FA26A04D7CEF6A"/>
  </w:style>
  <w:style w:type="paragraph" w:customStyle="1" w:styleId="61F7D800D5C942B2975A45FE2ED0A6F4">
    <w:name w:val="61F7D800D5C942B2975A45FE2ED0A6F4"/>
  </w:style>
  <w:style w:type="paragraph" w:customStyle="1" w:styleId="07D48BB8074441B3B8A7C8355B1EBB9E">
    <w:name w:val="07D48BB8074441B3B8A7C8355B1EBB9E"/>
  </w:style>
  <w:style w:type="paragraph" w:customStyle="1" w:styleId="96916C06822341ACA6EED63F276FD51A">
    <w:name w:val="96916C06822341ACA6EED63F276FD51A"/>
  </w:style>
  <w:style w:type="paragraph" w:customStyle="1" w:styleId="C9192EB5E1F74EF38B0D5B1D44256DD6">
    <w:name w:val="C9192EB5E1F74EF38B0D5B1D44256DD6"/>
  </w:style>
  <w:style w:type="paragraph" w:customStyle="1" w:styleId="0FB96EFA8F254ADEB3D4101F571FB7C9">
    <w:name w:val="0FB96EFA8F254ADEB3D4101F571FB7C9"/>
  </w:style>
  <w:style w:type="paragraph" w:customStyle="1" w:styleId="AA73038F679D4758AB972B5D13292790">
    <w:name w:val="AA73038F679D4758AB972B5D13292790"/>
  </w:style>
  <w:style w:type="paragraph" w:customStyle="1" w:styleId="8B17CCF4D93F4B0B86F44E7DBC79BA90">
    <w:name w:val="8B17CCF4D93F4B0B86F44E7DBC79BA90"/>
  </w:style>
  <w:style w:type="paragraph" w:customStyle="1" w:styleId="7052C49B38244A5491D963C5757EBDAD">
    <w:name w:val="7052C49B38244A5491D963C5757EBDAD"/>
  </w:style>
  <w:style w:type="paragraph" w:customStyle="1" w:styleId="6B48CD915561482AB7783DB6C2B7D17B">
    <w:name w:val="6B48CD915561482AB7783DB6C2B7D17B"/>
  </w:style>
  <w:style w:type="paragraph" w:customStyle="1" w:styleId="A82099E62C4748C093366DABDC86787E">
    <w:name w:val="A82099E62C4748C093366DABDC86787E"/>
  </w:style>
  <w:style w:type="paragraph" w:customStyle="1" w:styleId="8D9741560577412CAB7A292DF4B28757">
    <w:name w:val="8D9741560577412CAB7A292DF4B28757"/>
  </w:style>
  <w:style w:type="paragraph" w:customStyle="1" w:styleId="266CA17C99524062A87E17DF14004FE1">
    <w:name w:val="266CA17C99524062A87E17DF14004FE1"/>
  </w:style>
  <w:style w:type="paragraph" w:customStyle="1" w:styleId="15250EBCD46A433DBFCB67834FB1A7E8">
    <w:name w:val="15250EBCD46A433DBFCB67834FB1A7E8"/>
  </w:style>
  <w:style w:type="paragraph" w:customStyle="1" w:styleId="4488A48E2B68455785FC6C43588A1D98">
    <w:name w:val="4488A48E2B68455785FC6C43588A1D98"/>
  </w:style>
  <w:style w:type="paragraph" w:customStyle="1" w:styleId="2781B0610C1045A59AF634C5A4B8556B">
    <w:name w:val="2781B0610C1045A59AF634C5A4B8556B"/>
  </w:style>
  <w:style w:type="paragraph" w:customStyle="1" w:styleId="EF52646145104134884E7878282D0918">
    <w:name w:val="EF52646145104134884E7878282D0918"/>
  </w:style>
  <w:style w:type="paragraph" w:customStyle="1" w:styleId="0DCAECA39BD848949C891120C80EB6A2">
    <w:name w:val="0DCAECA39BD848949C891120C80EB6A2"/>
  </w:style>
  <w:style w:type="paragraph" w:customStyle="1" w:styleId="FF6653B75FFE4BF68243569AF2633B1B">
    <w:name w:val="FF6653B75FFE4BF68243569AF2633B1B"/>
  </w:style>
  <w:style w:type="paragraph" w:customStyle="1" w:styleId="87A2E40F2A1844A8960E955BAD3A13D4">
    <w:name w:val="87A2E40F2A1844A8960E955BAD3A13D4"/>
  </w:style>
  <w:style w:type="paragraph" w:customStyle="1" w:styleId="83908EAC9D9D450FAA53307FB3562233">
    <w:name w:val="83908EAC9D9D450FAA53307FB3562233"/>
  </w:style>
  <w:style w:type="paragraph" w:customStyle="1" w:styleId="F348509F41234F65A9A9CF1D36B4810B">
    <w:name w:val="F348509F41234F65A9A9CF1D36B4810B"/>
    <w:rsid w:val="001C7CB1"/>
  </w:style>
  <w:style w:type="paragraph" w:customStyle="1" w:styleId="49545F1F0C4A441E8A53E06A663AA344">
    <w:name w:val="49545F1F0C4A441E8A53E06A663AA344"/>
    <w:rsid w:val="001C7CB1"/>
  </w:style>
  <w:style w:type="paragraph" w:customStyle="1" w:styleId="245BF4EBFCBC4233B60FEE2E8E36BA41">
    <w:name w:val="245BF4EBFCBC4233B60FEE2E8E36BA41"/>
    <w:rsid w:val="001C7CB1"/>
  </w:style>
  <w:style w:type="paragraph" w:customStyle="1" w:styleId="7D176C55F00C4040A7DFA360BF39963A">
    <w:name w:val="7D176C55F00C4040A7DFA360BF39963A"/>
    <w:rsid w:val="001C7CB1"/>
  </w:style>
  <w:style w:type="paragraph" w:customStyle="1" w:styleId="0365170002D6423D8984512C90578694">
    <w:name w:val="0365170002D6423D8984512C90578694"/>
    <w:rsid w:val="001C7CB1"/>
  </w:style>
  <w:style w:type="paragraph" w:customStyle="1" w:styleId="E8E5F1F5C8E24A028BC7FB398B648441">
    <w:name w:val="E8E5F1F5C8E24A028BC7FB398B648441"/>
    <w:rsid w:val="008647F3"/>
  </w:style>
  <w:style w:type="paragraph" w:customStyle="1" w:styleId="6AB89BAF63CC4CB3A60D1A278C364148">
    <w:name w:val="6AB89BAF63CC4CB3A60D1A278C364148"/>
    <w:rsid w:val="008647F3"/>
  </w:style>
  <w:style w:type="paragraph" w:customStyle="1" w:styleId="40B46DFDA6A94140A6E5687E7C835EC9">
    <w:name w:val="40B46DFDA6A94140A6E5687E7C835EC9"/>
    <w:rsid w:val="008647F3"/>
  </w:style>
  <w:style w:type="paragraph" w:customStyle="1" w:styleId="8BB8CD2A69044F20A6467E1C1DC5E701">
    <w:name w:val="8BB8CD2A69044F20A6467E1C1DC5E701"/>
    <w:rsid w:val="008647F3"/>
  </w:style>
  <w:style w:type="paragraph" w:customStyle="1" w:styleId="6E3891D6C4F94C948D1978EB527BF239">
    <w:name w:val="6E3891D6C4F94C948D1978EB527BF239"/>
    <w:rsid w:val="008647F3"/>
  </w:style>
  <w:style w:type="paragraph" w:customStyle="1" w:styleId="E735DEF41DB74126BC2AA29C1F68326E">
    <w:name w:val="E735DEF41DB74126BC2AA29C1F68326E"/>
    <w:rsid w:val="008647F3"/>
  </w:style>
  <w:style w:type="paragraph" w:customStyle="1" w:styleId="9E736AF6970A442AA60FF3BDEAE8B08B">
    <w:name w:val="9E736AF6970A442AA60FF3BDEAE8B08B"/>
    <w:rsid w:val="008647F3"/>
  </w:style>
  <w:style w:type="paragraph" w:customStyle="1" w:styleId="2FC9ED877C654793B7DCD9035A52FB2F">
    <w:name w:val="2FC9ED877C654793B7DCD9035A52FB2F"/>
    <w:rsid w:val="008647F3"/>
  </w:style>
  <w:style w:type="paragraph" w:customStyle="1" w:styleId="7E5F8832F84E41E2ACB24C5406BAC95C">
    <w:name w:val="7E5F8832F84E41E2ACB24C5406BAC95C"/>
    <w:rsid w:val="008647F3"/>
  </w:style>
  <w:style w:type="paragraph" w:customStyle="1" w:styleId="19CAFE3324F24A2EB4771159AADF1677">
    <w:name w:val="19CAFE3324F24A2EB4771159AADF1677"/>
    <w:rsid w:val="008647F3"/>
  </w:style>
  <w:style w:type="paragraph" w:customStyle="1" w:styleId="B350DC49D2E14187918395A16B005CD9">
    <w:name w:val="B350DC49D2E14187918395A16B005CD9"/>
    <w:rsid w:val="008647F3"/>
  </w:style>
  <w:style w:type="paragraph" w:customStyle="1" w:styleId="DC37FC09D8DD41B4B81446215F095B2F">
    <w:name w:val="DC37FC09D8DD41B4B81446215F095B2F"/>
    <w:rsid w:val="008647F3"/>
  </w:style>
  <w:style w:type="paragraph" w:customStyle="1" w:styleId="BF32E68B0577449093464A21B1156394">
    <w:name w:val="BF32E68B0577449093464A21B1156394"/>
    <w:rsid w:val="008647F3"/>
  </w:style>
  <w:style w:type="paragraph" w:customStyle="1" w:styleId="FB54BE98AA904CDFA4D3DCC379D4CDC2">
    <w:name w:val="FB54BE98AA904CDFA4D3DCC379D4CDC2"/>
    <w:rsid w:val="008647F3"/>
  </w:style>
  <w:style w:type="paragraph" w:customStyle="1" w:styleId="1B21C30734A843E78421091DD2CD35C3">
    <w:name w:val="1B21C30734A843E78421091DD2CD35C3"/>
    <w:rsid w:val="008647F3"/>
  </w:style>
  <w:style w:type="paragraph" w:customStyle="1" w:styleId="8114F4AE1D024CA990D5A1959DD082D3">
    <w:name w:val="8114F4AE1D024CA990D5A1959DD082D3"/>
    <w:rsid w:val="008647F3"/>
  </w:style>
  <w:style w:type="paragraph" w:customStyle="1" w:styleId="7AF223659E464705ADA1E447D75B1C31">
    <w:name w:val="7AF223659E464705ADA1E447D75B1C31"/>
    <w:rsid w:val="008647F3"/>
  </w:style>
  <w:style w:type="paragraph" w:customStyle="1" w:styleId="288943FA69EE41648EB0426571EBB439">
    <w:name w:val="288943FA69EE41648EB0426571EBB439"/>
    <w:rsid w:val="008647F3"/>
  </w:style>
  <w:style w:type="paragraph" w:customStyle="1" w:styleId="A6579B55866D4AE398E5F74F524FBEE0">
    <w:name w:val="A6579B55866D4AE398E5F74F524FBEE0"/>
    <w:rsid w:val="008647F3"/>
  </w:style>
  <w:style w:type="paragraph" w:customStyle="1" w:styleId="E71121253026426A9897E79FE200CE2B">
    <w:name w:val="E71121253026426A9897E79FE200CE2B"/>
    <w:rsid w:val="008647F3"/>
  </w:style>
  <w:style w:type="paragraph" w:customStyle="1" w:styleId="9A9EA84AC4F84140B895FC6BACD1AF2B">
    <w:name w:val="9A9EA84AC4F84140B895FC6BACD1AF2B"/>
    <w:rsid w:val="008647F3"/>
  </w:style>
  <w:style w:type="paragraph" w:customStyle="1" w:styleId="F39B84DA4A8BED46B523C0847F3C2504">
    <w:name w:val="F39B84DA4A8BED46B523C0847F3C2504"/>
    <w:rsid w:val="00311308"/>
    <w:pPr>
      <w:spacing w:after="0" w:line="240" w:lineRule="auto"/>
    </w:pPr>
    <w:rPr>
      <w:sz w:val="24"/>
      <w:szCs w:val="24"/>
    </w:rPr>
  </w:style>
  <w:style w:type="paragraph" w:customStyle="1" w:styleId="95C788324A5DBF4E97D8A6BBACB84910">
    <w:name w:val="95C788324A5DBF4E97D8A6BBACB84910"/>
    <w:rsid w:val="00311308"/>
    <w:pPr>
      <w:spacing w:after="0" w:line="240" w:lineRule="auto"/>
    </w:pPr>
    <w:rPr>
      <w:sz w:val="24"/>
      <w:szCs w:val="24"/>
    </w:rPr>
  </w:style>
  <w:style w:type="paragraph" w:customStyle="1" w:styleId="693CD8DDCDD42A4988F799387EFEE668">
    <w:name w:val="693CD8DDCDD42A4988F799387EFEE668"/>
    <w:rsid w:val="00930B15"/>
    <w:pPr>
      <w:spacing w:after="0" w:line="240" w:lineRule="auto"/>
    </w:pPr>
    <w:rPr>
      <w:sz w:val="24"/>
      <w:szCs w:val="24"/>
    </w:rPr>
  </w:style>
  <w:style w:type="paragraph" w:customStyle="1" w:styleId="F4B03EF0BF93964BBE3A36ABA673A23A">
    <w:name w:val="F4B03EF0BF93964BBE3A36ABA673A23A"/>
    <w:rsid w:val="00930B1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2919 Shelter Creek Court, Green Bay, WI 54313</CompanyAddress>
  <CompanyPhone/>
  <CompanyFax>abdulkhaliqafolayan@outlook.com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C:\Users\afolaa27\AppData\Roaming\Microsoft\Templates\Chronological resume (Minimalist design).dotx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Abdul-Khaliq Afolayan</dc:creator>
  <cp:keywords/>
  <dc:description/>
  <cp:lastModifiedBy>Afolayan, Abdulkhaliq - afolaa27</cp:lastModifiedBy>
  <cp:revision>3</cp:revision>
  <dcterms:created xsi:type="dcterms:W3CDTF">2020-03-12T19:24:00Z</dcterms:created>
  <dcterms:modified xsi:type="dcterms:W3CDTF">2020-03-12T19:38:00Z</dcterms:modified>
</cp:coreProperties>
</file>